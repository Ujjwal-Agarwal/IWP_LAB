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468C9" w14:textId="7EC170B2" w:rsidR="00C323FD" w:rsidRDefault="00E508C3">
      <w:pPr>
        <w:pStyle w:val="Title"/>
      </w:pPr>
      <w:r>
        <w:t>CSE3002-LAB DA1</w:t>
      </w:r>
    </w:p>
    <w:p w14:paraId="6224CB7F" w14:textId="7097A455" w:rsidR="00C323FD" w:rsidRDefault="00E508C3">
      <w:pPr>
        <w:pStyle w:val="Subtitle"/>
      </w:pPr>
      <w:r>
        <w:t>UJJWAL AGARWAL 20BCI0102</w:t>
      </w:r>
    </w:p>
    <w:p w14:paraId="389FB73B" w14:textId="60562626" w:rsidR="00C323FD" w:rsidRDefault="00C323FD"/>
    <w:p w14:paraId="05E297F2" w14:textId="454264D6" w:rsidR="00C323FD" w:rsidRDefault="00C323FD" w:rsidP="00E508C3">
      <w:pPr>
        <w:pStyle w:val="Heading1"/>
      </w:pPr>
    </w:p>
    <w:p w14:paraId="1F233B2A" w14:textId="25A1706F" w:rsidR="00E508C3" w:rsidRDefault="00E508C3" w:rsidP="00E508C3"/>
    <w:p w14:paraId="3D631250" w14:textId="1CC2658D" w:rsidR="00E508C3" w:rsidRDefault="00E508C3" w:rsidP="00E508C3"/>
    <w:p w14:paraId="68BE8792" w14:textId="7063D277" w:rsidR="00E508C3" w:rsidRDefault="00E508C3" w:rsidP="00E508C3"/>
    <w:p w14:paraId="408E04AF" w14:textId="23568551" w:rsidR="00E508C3" w:rsidRDefault="00E508C3" w:rsidP="00E508C3"/>
    <w:p w14:paraId="494542CD" w14:textId="01208C2A" w:rsidR="00E508C3" w:rsidRDefault="00E508C3" w:rsidP="00E508C3"/>
    <w:p w14:paraId="58ADEAFE" w14:textId="231CF3E9" w:rsidR="00E508C3" w:rsidRDefault="00E508C3" w:rsidP="00E508C3"/>
    <w:p w14:paraId="28C5E439" w14:textId="4AD1297C" w:rsidR="00E508C3" w:rsidRDefault="00E508C3" w:rsidP="00E508C3"/>
    <w:p w14:paraId="456387D1" w14:textId="326B8CFD" w:rsidR="00C323FD" w:rsidRDefault="00E508C3" w:rsidP="00E508C3">
      <w:pPr>
        <w:pStyle w:val="Title"/>
      </w:pPr>
      <w:r>
        <w:lastRenderedPageBreak/>
        <w:t>1.HTML PERSONAL SITE</w:t>
      </w:r>
    </w:p>
    <w:p w14:paraId="630C8FDD" w14:textId="73F7F5D6" w:rsidR="0079787A" w:rsidRDefault="0079787A" w:rsidP="0079787A">
      <w:pPr>
        <w:pStyle w:val="Subtitle"/>
      </w:pPr>
    </w:p>
    <w:p w14:paraId="0A9F09CF" w14:textId="636CE62E" w:rsidR="0079787A" w:rsidRDefault="0079787A" w:rsidP="0079787A">
      <w:pPr>
        <w:pStyle w:val="Author"/>
      </w:pPr>
      <w:hyperlink r:id="rId12" w:history="1">
        <w:r w:rsidRPr="0079787A">
          <w:rPr>
            <w:rStyle w:val="Hyperlink"/>
          </w:rPr>
          <w:t>LIVE WEBS</w:t>
        </w:r>
        <w:r w:rsidRPr="0079787A">
          <w:rPr>
            <w:rStyle w:val="Hyperlink"/>
          </w:rPr>
          <w:t>I</w:t>
        </w:r>
        <w:r w:rsidRPr="0079787A">
          <w:rPr>
            <w:rStyle w:val="Hyperlink"/>
          </w:rPr>
          <w:t>TE</w:t>
        </w:r>
      </w:hyperlink>
    </w:p>
    <w:p w14:paraId="63C75098" w14:textId="5F1A095B" w:rsidR="0079787A" w:rsidRPr="0079787A" w:rsidRDefault="0079787A" w:rsidP="0079787A">
      <w:pPr>
        <w:pStyle w:val="Author"/>
      </w:pPr>
      <w:hyperlink r:id="rId13" w:history="1">
        <w:r w:rsidRPr="0079787A">
          <w:rPr>
            <w:rStyle w:val="Hyperlink"/>
          </w:rPr>
          <w:t>GIT LINK</w:t>
        </w:r>
      </w:hyperlink>
      <w:r w:rsidR="00691BAA">
        <w:t xml:space="preserve"> (It has better formatting for code than MS Word)</w:t>
      </w:r>
    </w:p>
    <w:p w14:paraId="549DE6BA" w14:textId="48A95A84" w:rsidR="00E508C3" w:rsidRDefault="00E508C3" w:rsidP="00E508C3">
      <w:pPr>
        <w:pStyle w:val="Subtitle"/>
      </w:pPr>
    </w:p>
    <w:p w14:paraId="43CB2BE8" w14:textId="5B96B322" w:rsidR="00E508C3" w:rsidRDefault="00E508C3" w:rsidP="00C05F18">
      <w:pPr>
        <w:pStyle w:val="Heading2"/>
      </w:pPr>
      <w:r>
        <w:t>CODE:</w:t>
      </w:r>
    </w:p>
    <w:p w14:paraId="0282A924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&lt;!DOCTYPE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html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699F8ABD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&lt;html&gt;</w:t>
      </w:r>
    </w:p>
    <w:p w14:paraId="289A6B80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&lt;head&gt;</w:t>
      </w:r>
    </w:p>
    <w:p w14:paraId="471ADB20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&lt;meta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charset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"utf-8"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6C553B5B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&lt;title&gt;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About Me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&lt;/title&gt;</w:t>
      </w:r>
    </w:p>
    <w:p w14:paraId="1CD2FF02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&lt;link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rel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"stylesheet"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href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</w:t>
      </w:r>
      <w:proofErr w:type="spellStart"/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css</w:t>
      </w:r>
      <w:proofErr w:type="spellEnd"/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/styles.css"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658DA765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&lt;/head&gt;</w:t>
      </w:r>
    </w:p>
    <w:p w14:paraId="065BCC53" w14:textId="7B91B61D" w:rsid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&lt;body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bgcolor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"F5E8E4"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20046ECC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0ABA3E95" w14:textId="2D642C7A" w:rsid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</w:t>
      </w:r>
      <w:proofErr w:type="spellStart"/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center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&gt;&lt;h1&gt;&lt;</w:t>
      </w:r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font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size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200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face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"Helvetica"</w:t>
      </w:r>
      <w:r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color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"411530"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Ujjwal Agarwal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</w:t>
      </w:r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font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&gt;&lt;/h1&gt;&lt;/</w:t>
      </w:r>
      <w:proofErr w:type="spellStart"/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center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770AFCD0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25FF96F9" w14:textId="651B501D" w:rsid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&lt;marquee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scrollamount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"10"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&gt;&lt;</w:t>
      </w:r>
      <w:proofErr w:type="spellStart"/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center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&gt;&lt;h2&gt;&lt;</w:t>
      </w:r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font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size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"6"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face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"Courier New"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color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"D1512D"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MEGA-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i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PRO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i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GRAMMER || Computer(Science) Enthusiast || Coffee Lover || Reading-Enjoyer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</w:t>
      </w:r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font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&gt;&lt;/h2&gt;&lt;/</w:t>
      </w:r>
      <w:proofErr w:type="spellStart"/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center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&gt;&lt;/marquee&gt;</w:t>
      </w:r>
    </w:p>
    <w:p w14:paraId="63DD57BA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594F94D0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&lt;hr&gt;</w:t>
      </w:r>
    </w:p>
    <w:p w14:paraId="5D0CDEE8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51D040F9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lastRenderedPageBreak/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&lt;table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cellspacing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"10"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3D59705E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&lt;tr&gt;</w:t>
      </w:r>
    </w:p>
    <w:p w14:paraId="2B388CCF" w14:textId="3D7B69B0" w:rsid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&lt;td&gt;&lt;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img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src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"images/self.jpeg"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width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"250"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height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"250"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padding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&gt;&lt;/td&gt;</w:t>
      </w:r>
    </w:p>
    <w:p w14:paraId="42926D17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337E9FB1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&lt;td&gt;&lt;h1&gt;&lt;</w:t>
      </w:r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font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size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200px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face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"Tahoma"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color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"411530"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Hello!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</w:t>
      </w:r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font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&gt;&lt;/h1&gt;</w:t>
      </w:r>
    </w:p>
    <w:p w14:paraId="1BC10F83" w14:textId="066FD144" w:rsid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br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&gt;&lt;</w:t>
      </w:r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font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face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"Arial"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Lorem ipsum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dolor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sit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amet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,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consectetur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adipiscing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elit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.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Sed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eu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lectus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luctus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,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eleifend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orci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vel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, dictum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lectus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.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Suspendisse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iaculis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,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nisl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eu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venenatis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ultrices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, eros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dolor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ullamcorper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nisl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, a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suscipit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libero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arcu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id diam. Ut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eu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ipsum eros.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Praesent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aliquam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aliquam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diam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in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varius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.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Curabitur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id pulvinar magna.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Praesent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ut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faucibus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massa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.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</w:t>
      </w:r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font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&gt;&lt;/td&gt;</w:t>
      </w:r>
    </w:p>
    <w:p w14:paraId="0ABBE33D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587CCFA2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&lt;/tr&gt;</w:t>
      </w:r>
    </w:p>
    <w:p w14:paraId="473658C9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&lt;/table&gt;</w:t>
      </w:r>
    </w:p>
    <w:p w14:paraId="0AF8F62F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0C09106A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fieldset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52C773D8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&lt;legend&gt;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About Me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&lt;/legend&gt;</w:t>
      </w:r>
    </w:p>
    <w:p w14:paraId="48B40E4B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</w:t>
      </w:r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font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face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"Arial"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I am a Student at VIT, Vellore currently pursuing a computer science degree.</w:t>
      </w:r>
    </w:p>
    <w:p w14:paraId="3E953182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br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7C990F08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I love </w:t>
      </w:r>
      <w:r w:rsidRPr="00C05F18">
        <w:rPr>
          <w:rFonts w:ascii="Apple Color Emoji" w:eastAsia="Times New Roman" w:hAnsi="Apple Color Emoji" w:cs="Apple Color Emoji"/>
          <w:color w:val="000000"/>
          <w:sz w:val="21"/>
          <w:szCs w:val="21"/>
          <w:lang w:val="en-IN" w:eastAsia="en-GB"/>
        </w:rPr>
        <w:t>🖥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, coffee</w:t>
      </w:r>
      <w:r w:rsidRPr="00C05F18">
        <w:rPr>
          <w:rFonts w:ascii="Apple Color Emoji" w:eastAsia="Times New Roman" w:hAnsi="Apple Color Emoji" w:cs="Apple Color Emoji"/>
          <w:color w:val="000000"/>
          <w:sz w:val="21"/>
          <w:szCs w:val="21"/>
          <w:lang w:val="en-IN" w:eastAsia="en-GB"/>
        </w:rPr>
        <w:t>☕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️ and a bit of reading</w:t>
      </w:r>
      <w:r w:rsidRPr="00C05F18">
        <w:rPr>
          <w:rFonts w:ascii="Apple Color Emoji" w:eastAsia="Times New Roman" w:hAnsi="Apple Color Emoji" w:cs="Apple Color Emoji"/>
          <w:color w:val="000000"/>
          <w:sz w:val="21"/>
          <w:szCs w:val="21"/>
          <w:lang w:val="en-IN" w:eastAsia="en-GB"/>
        </w:rPr>
        <w:t>📕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.</w:t>
      </w:r>
    </w:p>
    <w:p w14:paraId="16E298B3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</w:t>
      </w:r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font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0E08C8FF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fieldset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02139A6F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451845DA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fieldset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4F3C9882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&lt;legend&gt;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My Skills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&lt;/legend&gt;</w:t>
      </w:r>
    </w:p>
    <w:p w14:paraId="62B39BAD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&lt;table&gt;</w:t>
      </w:r>
    </w:p>
    <w:p w14:paraId="1F681DA2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&lt;tr&gt;</w:t>
      </w:r>
    </w:p>
    <w:p w14:paraId="784584E6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&lt;td&gt;</w:t>
      </w:r>
    </w:p>
    <w:p w14:paraId="1E085C79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&lt;table&gt;&lt;tr&gt;&lt;td&gt;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JAVA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&lt;/td&gt;&lt;td&gt;</w:t>
      </w:r>
      <w:r w:rsidRPr="00C05F18">
        <w:rPr>
          <w:rFonts w:ascii="Segoe UI Symbol" w:eastAsia="Times New Roman" w:hAnsi="Segoe UI Symbol" w:cs="Segoe UI Symbol"/>
          <w:color w:val="000000"/>
          <w:sz w:val="21"/>
          <w:szCs w:val="21"/>
          <w:lang w:val="en-IN" w:eastAsia="en-GB"/>
        </w:rPr>
        <w:t>✪✪✪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&lt;/td&gt;&lt;/tr&gt;</w:t>
      </w:r>
    </w:p>
    <w:p w14:paraId="41D05D9B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&lt;tr&gt;&lt;td&gt;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C++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&lt;/td&gt;&lt;td&gt;</w:t>
      </w:r>
      <w:r w:rsidRPr="00C05F18">
        <w:rPr>
          <w:rFonts w:ascii="Segoe UI Symbol" w:eastAsia="Times New Roman" w:hAnsi="Segoe UI Symbol" w:cs="Segoe UI Symbol"/>
          <w:color w:val="000000"/>
          <w:sz w:val="21"/>
          <w:szCs w:val="21"/>
          <w:lang w:val="en-IN" w:eastAsia="en-GB"/>
        </w:rPr>
        <w:t>✪✪✪✪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&lt;/td&gt;&lt;/tr&gt;</w:t>
      </w:r>
    </w:p>
    <w:p w14:paraId="71A3E05E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&lt;/table&gt;</w:t>
      </w:r>
    </w:p>
    <w:p w14:paraId="36E366EB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&lt;/td&gt;</w:t>
      </w:r>
    </w:p>
    <w:p w14:paraId="4CF00715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2F4C95EF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&lt;td&gt;&lt;table&gt;&lt;tr&gt;&lt;td&gt;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Web Dev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&lt;/td&gt;&lt;td&gt;</w:t>
      </w:r>
      <w:r w:rsidRPr="00C05F18">
        <w:rPr>
          <w:rFonts w:ascii="Segoe UI Symbol" w:eastAsia="Times New Roman" w:hAnsi="Segoe UI Symbol" w:cs="Segoe UI Symbol"/>
          <w:color w:val="000000"/>
          <w:sz w:val="21"/>
          <w:szCs w:val="21"/>
          <w:lang w:val="en-IN" w:eastAsia="en-GB"/>
        </w:rPr>
        <w:t>✪✪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&lt;/td&gt;&lt;/tr&gt;</w:t>
      </w:r>
    </w:p>
    <w:p w14:paraId="2820BB7B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&lt;tr&gt;&lt;td&gt;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Android Dev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&lt;/td&gt;&lt;td&gt;</w:t>
      </w:r>
      <w:r w:rsidRPr="00C05F18">
        <w:rPr>
          <w:rFonts w:ascii="Segoe UI Symbol" w:eastAsia="Times New Roman" w:hAnsi="Segoe UI Symbol" w:cs="Segoe UI Symbol"/>
          <w:color w:val="000000"/>
          <w:sz w:val="21"/>
          <w:szCs w:val="21"/>
          <w:lang w:val="en-IN" w:eastAsia="en-GB"/>
        </w:rPr>
        <w:t>✪✪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&lt;/td&gt;&lt;/tr&gt;&lt;/table&gt;&lt;/td&gt;</w:t>
      </w:r>
    </w:p>
    <w:p w14:paraId="0AC5265E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&lt;/table&gt;&lt;/td&gt;</w:t>
      </w:r>
    </w:p>
    <w:p w14:paraId="485D9EF8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&lt;/tr&gt;</w:t>
      </w:r>
    </w:p>
    <w:p w14:paraId="4AA85A1F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lastRenderedPageBreak/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&lt;/table&gt;</w:t>
      </w:r>
    </w:p>
    <w:p w14:paraId="379642C9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fieldset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1A8CE599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2A50EA7C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&lt;hr&gt;&lt;hr&gt;&lt;hr&gt;</w:t>
      </w:r>
    </w:p>
    <w:p w14:paraId="7D4070F5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2C3A6602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fieldset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57683012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&lt;legend&gt;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Contact Me!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&lt;/legend&gt;</w:t>
      </w:r>
    </w:p>
    <w:p w14:paraId="5308F81B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&lt;a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href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</w:t>
      </w:r>
      <w:proofErr w:type="spellStart"/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mailto:ujjwal.agarwal@vitstudent.ac.in</w:t>
      </w:r>
      <w:proofErr w:type="spellEnd"/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E-Mail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&lt;/a&gt;</w:t>
      </w:r>
    </w:p>
    <w:p w14:paraId="1A230E49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&lt;a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href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"https://www.linkedin.com/in/agarwal-ujjwal/"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LinkedIn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&lt;/a&gt;</w:t>
      </w:r>
    </w:p>
    <w:p w14:paraId="4DE7BE44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&lt;a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proofErr w:type="spellStart"/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href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"https://ujjwal-agarwal.github.io/</w:t>
      </w:r>
      <w:proofErr w:type="spellStart"/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htmlcv</w:t>
      </w:r>
      <w:proofErr w:type="spellEnd"/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/"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Website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&lt;/a&gt;</w:t>
      </w:r>
    </w:p>
    <w:p w14:paraId="4E7B15F0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63056CDB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&lt;h3&gt;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Write to Me!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&lt;/h3&gt;</w:t>
      </w:r>
    </w:p>
    <w:p w14:paraId="622DF123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textarea</w:t>
      </w:r>
      <w:proofErr w:type="spellEnd"/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rows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"20"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cols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"50"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Write Here!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textarea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1788B4EB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br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&gt;&lt;input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type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"submit"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</w:t>
      </w:r>
      <w:r w:rsidRPr="00C05F18">
        <w:rPr>
          <w:rFonts w:ascii="IBM Plex Mono" w:eastAsia="Times New Roman" w:hAnsi="IBM Plex Mono" w:cs="Times New Roman"/>
          <w:color w:val="FF0000"/>
          <w:sz w:val="21"/>
          <w:szCs w:val="21"/>
          <w:lang w:val="en-IN" w:eastAsia="en-GB"/>
        </w:rPr>
        <w:t>id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=</w:t>
      </w:r>
      <w:r w:rsidRPr="00C05F18">
        <w:rPr>
          <w:rFonts w:ascii="IBM Plex Mono" w:eastAsia="Times New Roman" w:hAnsi="IBM Plex Mono" w:cs="Times New Roman"/>
          <w:color w:val="0000FF"/>
          <w:sz w:val="21"/>
          <w:szCs w:val="21"/>
          <w:lang w:val="en-IN" w:eastAsia="en-GB"/>
        </w:rPr>
        <w:t>"write-button"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72914FBE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</w:t>
      </w:r>
      <w:proofErr w:type="spellStart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fieldset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4BAD2AF4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4D55A117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&lt;hr&gt;</w:t>
      </w:r>
    </w:p>
    <w:p w14:paraId="6911D003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</w:t>
      </w:r>
      <w:proofErr w:type="spellStart"/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center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>© Ujjwal Agarwal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</w:t>
      </w:r>
      <w:proofErr w:type="spellStart"/>
      <w:r w:rsidRPr="00C05F18">
        <w:rPr>
          <w:rFonts w:ascii="IBM Plex Mono" w:eastAsia="Times New Roman" w:hAnsi="IBM Plex Mono" w:cs="Times New Roman"/>
          <w:color w:val="CD3131"/>
          <w:sz w:val="21"/>
          <w:szCs w:val="21"/>
          <w:lang w:val="en-IN" w:eastAsia="en-GB"/>
        </w:rPr>
        <w:t>center</w:t>
      </w:r>
      <w:proofErr w:type="spellEnd"/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&gt;</w:t>
      </w:r>
    </w:p>
    <w:p w14:paraId="6B65E911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3FAB132F" w14:textId="77777777" w:rsidR="00C05F18" w:rsidRP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  <w:t xml:space="preserve">    </w:t>
      </w: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&lt;/body&gt;</w:t>
      </w:r>
    </w:p>
    <w:p w14:paraId="210BBC08" w14:textId="04E5C5A6" w:rsidR="00C05F18" w:rsidRDefault="00C05F18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</w:pPr>
      <w:r w:rsidRPr="00C05F18"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  <w:t>&lt;/html&gt;</w:t>
      </w:r>
    </w:p>
    <w:p w14:paraId="7DDC1FC2" w14:textId="00BB46FF" w:rsidR="00691BAA" w:rsidRDefault="00691BAA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</w:pPr>
    </w:p>
    <w:p w14:paraId="2B9F5F4F" w14:textId="7363EE16" w:rsidR="00691BAA" w:rsidRDefault="00A3403A" w:rsidP="00A3403A">
      <w:pPr>
        <w:pStyle w:val="Heading2"/>
        <w:rPr>
          <w:lang w:val="en-IN" w:eastAsia="en-GB"/>
        </w:rPr>
      </w:pPr>
      <w:r>
        <w:rPr>
          <w:lang w:val="en-IN" w:eastAsia="en-GB"/>
        </w:rPr>
        <w:lastRenderedPageBreak/>
        <w:t>SCREENSHOTS</w:t>
      </w:r>
    </w:p>
    <w:p w14:paraId="5BB1AD23" w14:textId="3A6E7F7F" w:rsidR="00A523E3" w:rsidRDefault="00A523E3" w:rsidP="00A523E3">
      <w:pPr>
        <w:rPr>
          <w:lang w:val="en-IN" w:eastAsia="en-GB"/>
        </w:rPr>
      </w:pPr>
      <w:r w:rsidRPr="00A523E3">
        <w:rPr>
          <w:lang w:val="en-IN" w:eastAsia="en-GB"/>
        </w:rPr>
        <w:drawing>
          <wp:inline distT="0" distB="0" distL="0" distR="0" wp14:anchorId="7FEC4DA4" wp14:editId="0ED79EE9">
            <wp:extent cx="5274945" cy="2970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3E3">
        <w:rPr>
          <w:lang w:val="en-IN" w:eastAsia="en-GB"/>
        </w:rPr>
        <w:drawing>
          <wp:inline distT="0" distB="0" distL="0" distR="0" wp14:anchorId="6EE72603" wp14:editId="07C7EF24">
            <wp:extent cx="5274945" cy="1259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F624" w14:textId="64789619" w:rsidR="00DB2B88" w:rsidRDefault="00DB2B88" w:rsidP="00A523E3">
      <w:pPr>
        <w:rPr>
          <w:lang w:val="en-IN" w:eastAsia="en-GB"/>
        </w:rPr>
      </w:pPr>
    </w:p>
    <w:p w14:paraId="012320D1" w14:textId="77777777" w:rsidR="00DB2B88" w:rsidRPr="00A523E3" w:rsidRDefault="00DB2B88" w:rsidP="00A523E3">
      <w:pPr>
        <w:rPr>
          <w:lang w:val="en-IN" w:eastAsia="en-GB"/>
        </w:rPr>
      </w:pPr>
    </w:p>
    <w:p w14:paraId="7B98186E" w14:textId="77777777" w:rsidR="008E79CD" w:rsidRPr="008E79CD" w:rsidRDefault="008E79CD" w:rsidP="008E79CD">
      <w:pPr>
        <w:rPr>
          <w:lang w:val="en-IN" w:eastAsia="en-GB"/>
        </w:rPr>
      </w:pPr>
    </w:p>
    <w:p w14:paraId="35A9495F" w14:textId="3A70876C" w:rsidR="00691BAA" w:rsidRDefault="00691BAA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800000"/>
          <w:sz w:val="21"/>
          <w:szCs w:val="21"/>
          <w:lang w:val="en-IN" w:eastAsia="en-GB"/>
        </w:rPr>
      </w:pPr>
    </w:p>
    <w:p w14:paraId="0A07FFC5" w14:textId="77777777" w:rsidR="00691BAA" w:rsidRPr="00C05F18" w:rsidRDefault="00691BAA" w:rsidP="00C05F18">
      <w:pPr>
        <w:shd w:val="clear" w:color="auto" w:fill="FFFFFF"/>
        <w:spacing w:after="0" w:line="315" w:lineRule="atLeast"/>
        <w:rPr>
          <w:rFonts w:ascii="IBM Plex Mono" w:eastAsia="Times New Roman" w:hAnsi="IBM Plex Mono" w:cs="Times New Roman"/>
          <w:color w:val="000000"/>
          <w:sz w:val="21"/>
          <w:szCs w:val="21"/>
          <w:lang w:val="en-IN" w:eastAsia="en-GB"/>
        </w:rPr>
      </w:pPr>
    </w:p>
    <w:p w14:paraId="3F6306E7" w14:textId="77777777" w:rsidR="00C05F18" w:rsidRPr="00C05F18" w:rsidRDefault="00C05F18" w:rsidP="00C05F18"/>
    <w:sectPr w:rsidR="00C05F18" w:rsidRPr="00C05F18">
      <w:footerReference w:type="default" r:id="rId16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FDB26" w14:textId="77777777" w:rsidR="00E432CA" w:rsidRDefault="00E432CA">
      <w:pPr>
        <w:spacing w:after="0" w:line="240" w:lineRule="auto"/>
      </w:pPr>
      <w:r>
        <w:separator/>
      </w:r>
    </w:p>
  </w:endnote>
  <w:endnote w:type="continuationSeparator" w:id="0">
    <w:p w14:paraId="73D7538A" w14:textId="77777777" w:rsidR="00E432CA" w:rsidRDefault="00E4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BM Plex Mono">
    <w:altName w:val="IBM Plex Mono"/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562202" w14:textId="77777777" w:rsidR="00C323FD" w:rsidRDefault="00DD500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9C439" w14:textId="77777777" w:rsidR="00E432CA" w:rsidRDefault="00E432CA">
      <w:pPr>
        <w:spacing w:after="0" w:line="240" w:lineRule="auto"/>
      </w:pPr>
      <w:r>
        <w:separator/>
      </w:r>
    </w:p>
  </w:footnote>
  <w:footnote w:type="continuationSeparator" w:id="0">
    <w:p w14:paraId="3449C014" w14:textId="77777777" w:rsidR="00E432CA" w:rsidRDefault="00E43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39021F"/>
    <w:multiLevelType w:val="hybridMultilevel"/>
    <w:tmpl w:val="397249C2"/>
    <w:lvl w:ilvl="0" w:tplc="D14041F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B406B"/>
    <w:multiLevelType w:val="multilevel"/>
    <w:tmpl w:val="256A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47DF2"/>
    <w:multiLevelType w:val="hybridMultilevel"/>
    <w:tmpl w:val="7B76C948"/>
    <w:lvl w:ilvl="0" w:tplc="92C65E0C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1025C"/>
    <w:multiLevelType w:val="multilevel"/>
    <w:tmpl w:val="6ADA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0"/>
  </w:num>
  <w:num w:numId="18">
    <w:abstractNumId w:val="14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C3"/>
    <w:rsid w:val="00691BAA"/>
    <w:rsid w:val="0079787A"/>
    <w:rsid w:val="008E79CD"/>
    <w:rsid w:val="00A3403A"/>
    <w:rsid w:val="00A523E3"/>
    <w:rsid w:val="00C05F18"/>
    <w:rsid w:val="00C323FD"/>
    <w:rsid w:val="00DB2B88"/>
    <w:rsid w:val="00DD5006"/>
    <w:rsid w:val="00E432CA"/>
    <w:rsid w:val="00E5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10B43"/>
  <w15:chartTrackingRefBased/>
  <w15:docId w15:val="{36850236-ADB0-3744-8979-E6687915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5F18"/>
    <w:rPr>
      <w:rFonts w:ascii="Courier New" w:eastAsiaTheme="minorEastAsia" w:hAnsi="Courier New" w:cs="Courier New"/>
      <w:color w:val="auto"/>
      <w:sz w:val="20"/>
      <w:szCs w:val="20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79787A"/>
    <w:rPr>
      <w:color w:val="B67A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8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87A"/>
    <w:rPr>
      <w:color w:val="6AC7C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3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Ujjwal-Agarwal/htmlc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ujjwal-agarwal.github.io/htmlcv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jjwal/Library/Containers/com.microsoft.Word/Data/Library/Application%20Support/Microsoft/Office/16.0/DTS/en-GB%7b2F8658E6-27C3-9E4C-BA15-D763B41D1EF5%7d/%7b1680C204-28A7-B543-B870-1F5B73043D2F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BC22B1-7EAE-4C40-AEAF-AEACF17A0C63}">
  <we:reference id="wa104382008" version="1.1.0.0" store="en-GB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539C9-F23F-498D-8FB5-26EC05F8DF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6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AGARWAL</dc:creator>
  <cp:keywords/>
  <dc:description/>
  <cp:lastModifiedBy>Ujjwal Agarwal</cp:lastModifiedBy>
  <cp:revision>9</cp:revision>
  <dcterms:created xsi:type="dcterms:W3CDTF">2022-08-03T18:51:00Z</dcterms:created>
  <dcterms:modified xsi:type="dcterms:W3CDTF">2022-08-03T19:00:00Z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